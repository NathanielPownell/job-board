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9E545E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C8E4A5" w14:textId="78900A44" w:rsidR="00692703" w:rsidRPr="00472C62" w:rsidRDefault="00E67042" w:rsidP="00A54B4D">
            <w:pPr>
              <w:pStyle w:val="Title"/>
              <w:rPr>
                <w:color w:val="auto"/>
              </w:rPr>
            </w:pPr>
            <w:r w:rsidRPr="00472C62">
              <w:rPr>
                <w:color w:val="auto"/>
              </w:rPr>
              <w:t>Nathaniel Pownell</w:t>
            </w:r>
          </w:p>
          <w:p w14:paraId="23F85965" w14:textId="58D1285E" w:rsidR="00692703" w:rsidRPr="00CF1A49" w:rsidRDefault="00CA42AA" w:rsidP="00913946">
            <w:pPr>
              <w:pStyle w:val="ContactInfo"/>
              <w:contextualSpacing w:val="0"/>
            </w:pPr>
            <w:r>
              <w:t>Zionsville, IN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EE663B1368D4B5F858A2B04A9D872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(520) 977-0323</w:t>
            </w:r>
          </w:p>
          <w:p w14:paraId="098A4E2A" w14:textId="2455BDBD" w:rsidR="00692703" w:rsidRPr="00CF1A49" w:rsidRDefault="00CA42AA" w:rsidP="00913946">
            <w:pPr>
              <w:pStyle w:val="ContactInfoEmphasis"/>
              <w:contextualSpacing w:val="0"/>
            </w:pPr>
            <w:r>
              <w:t>nathanieldpownell@gmail.com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D33CD007D4684AB0939F61F9BF9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www.nathanielpownell.com</w:t>
            </w:r>
          </w:p>
        </w:tc>
      </w:tr>
      <w:tr w:rsidR="009571D8" w:rsidRPr="00CF1A49" w14:paraId="1440FA23" w14:textId="77777777" w:rsidTr="00692703">
        <w:tc>
          <w:tcPr>
            <w:tcW w:w="9360" w:type="dxa"/>
            <w:tcMar>
              <w:top w:w="432" w:type="dxa"/>
            </w:tcMar>
          </w:tcPr>
          <w:p w14:paraId="0BB75B94" w14:textId="4AE2EAC1" w:rsidR="006F1206" w:rsidRPr="006F1206" w:rsidRDefault="00CA42AA" w:rsidP="00913946">
            <w:pPr>
              <w:contextualSpacing w:val="0"/>
            </w:pPr>
            <w:r>
              <w:t xml:space="preserve">Junior JavaScript web developer with a degree in Software Development looking for a challenging role that will utilize both technical and creative skills. </w:t>
            </w:r>
          </w:p>
        </w:tc>
      </w:tr>
    </w:tbl>
    <w:p w14:paraId="1BC8BB20" w14:textId="77777777" w:rsidR="004E01EB" w:rsidRPr="00CF1A49" w:rsidRDefault="00193CC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3A996CABBD34501A957DF2AC3A544E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C6660E" w14:textId="77777777" w:rsidTr="00D66A52">
        <w:tc>
          <w:tcPr>
            <w:tcW w:w="9355" w:type="dxa"/>
          </w:tcPr>
          <w:p w14:paraId="7EBF8D1E" w14:textId="444B31B3" w:rsidR="001D0BF1" w:rsidRPr="00CF1A49" w:rsidRDefault="00CA42AA" w:rsidP="001D0BF1">
            <w:pPr>
              <w:pStyle w:val="Heading3"/>
              <w:contextualSpacing w:val="0"/>
              <w:outlineLvl w:val="2"/>
            </w:pPr>
            <w:r>
              <w:t>02/21</w:t>
            </w:r>
            <w:r w:rsidR="001D0BF1" w:rsidRPr="00CF1A49">
              <w:t xml:space="preserve"> – </w:t>
            </w:r>
            <w:r>
              <w:t>Present</w:t>
            </w:r>
          </w:p>
          <w:p w14:paraId="1595B794" w14:textId="5AAAEB8A" w:rsidR="001D0BF1" w:rsidRPr="00CF1A49" w:rsidRDefault="00CA42AA" w:rsidP="001D0BF1">
            <w:pPr>
              <w:pStyle w:val="Heading2"/>
              <w:contextualSpacing w:val="0"/>
              <w:outlineLvl w:val="1"/>
            </w:pPr>
            <w:r>
              <w:t>Freelance 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Dean Media L.L.C</w:t>
            </w:r>
          </w:p>
          <w:p w14:paraId="55D26192" w14:textId="02F5FAA8" w:rsidR="000A25EB" w:rsidRDefault="00325380" w:rsidP="001D0BF1">
            <w:pPr>
              <w:contextualSpacing w:val="0"/>
            </w:pPr>
            <w:r>
              <w:t>Work with clients to develop plan for website. Develop solutions using a variety of technologies</w:t>
            </w:r>
            <w:r w:rsidR="000A25EB">
              <w:t>.</w:t>
            </w:r>
          </w:p>
          <w:p w14:paraId="0701977F" w14:textId="75C2F757" w:rsidR="000A25EB" w:rsidRDefault="000A25EB" w:rsidP="000A25EB">
            <w:pPr>
              <w:pStyle w:val="ListParagraph"/>
              <w:numPr>
                <w:ilvl w:val="0"/>
                <w:numId w:val="14"/>
              </w:numPr>
            </w:pPr>
            <w:r>
              <w:t>Meet with clients to discuss needs and expectations.</w:t>
            </w:r>
          </w:p>
          <w:p w14:paraId="38A4EB61" w14:textId="319D9FA0" w:rsidR="005270B1" w:rsidRDefault="000A25EB" w:rsidP="000A25EB">
            <w:pPr>
              <w:pStyle w:val="ListParagraph"/>
              <w:numPr>
                <w:ilvl w:val="0"/>
                <w:numId w:val="14"/>
              </w:numPr>
            </w:pPr>
            <w:r>
              <w:t xml:space="preserve">Utilize </w:t>
            </w:r>
            <w:r w:rsidR="00325380">
              <w:t>Python</w:t>
            </w:r>
            <w:r w:rsidR="005270B1">
              <w:t>/</w:t>
            </w:r>
            <w:r w:rsidR="00325380">
              <w:t>Django</w:t>
            </w:r>
            <w:r>
              <w:t xml:space="preserve">, </w:t>
            </w:r>
            <w:proofErr w:type="spellStart"/>
            <w:r w:rsidR="00325380">
              <w:t>Wordpress</w:t>
            </w:r>
            <w:proofErr w:type="spellEnd"/>
            <w:r>
              <w:t xml:space="preserve">, </w:t>
            </w:r>
            <w:r w:rsidR="00325380">
              <w:t>PHP</w:t>
            </w:r>
            <w:r>
              <w:t xml:space="preserve">, </w:t>
            </w:r>
            <w:r w:rsidR="00325380">
              <w:t>Postgres</w:t>
            </w:r>
            <w:r>
              <w:t>, and more.</w:t>
            </w:r>
            <w:r w:rsidR="00325380">
              <w:t xml:space="preserve"> </w:t>
            </w:r>
          </w:p>
          <w:p w14:paraId="65953F3D" w14:textId="77777777" w:rsidR="000A25EB" w:rsidRDefault="005270B1" w:rsidP="000A25EB">
            <w:pPr>
              <w:pStyle w:val="ListParagraph"/>
              <w:numPr>
                <w:ilvl w:val="0"/>
                <w:numId w:val="14"/>
              </w:numPr>
            </w:pPr>
            <w:r>
              <w:t xml:space="preserve">Set deadlines for projects and </w:t>
            </w:r>
            <w:r w:rsidR="000A25EB">
              <w:t>ensure websites are delivered on time.</w:t>
            </w:r>
          </w:p>
          <w:p w14:paraId="2BB07006" w14:textId="41CBB8CF" w:rsidR="001E3120" w:rsidRPr="00CF1A49" w:rsidRDefault="000A25EB" w:rsidP="000A25EB">
            <w:pPr>
              <w:pStyle w:val="ListParagraph"/>
              <w:numPr>
                <w:ilvl w:val="0"/>
                <w:numId w:val="14"/>
              </w:numPr>
            </w:pPr>
            <w:r>
              <w:t>Design and develop solutions to fulfill client needs.</w:t>
            </w:r>
          </w:p>
        </w:tc>
      </w:tr>
      <w:tr w:rsidR="00F61DF9" w:rsidRPr="00CF1A49" w14:paraId="6CF7E1B3" w14:textId="77777777" w:rsidTr="00F61DF9">
        <w:tc>
          <w:tcPr>
            <w:tcW w:w="9355" w:type="dxa"/>
            <w:tcMar>
              <w:top w:w="216" w:type="dxa"/>
            </w:tcMar>
          </w:tcPr>
          <w:p w14:paraId="0D0AA8BC" w14:textId="372F495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898369E9938145C5BC075870EDD05A8F"/>
        </w:placeholder>
        <w:temporary/>
        <w:showingPlcHdr/>
        <w15:appearance w15:val="hidden"/>
      </w:sdtPr>
      <w:sdtEndPr/>
      <w:sdtContent>
        <w:p w14:paraId="7C9A931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DE7DFC" w14:textId="77777777" w:rsidTr="00D66A52">
        <w:tc>
          <w:tcPr>
            <w:tcW w:w="9355" w:type="dxa"/>
          </w:tcPr>
          <w:p w14:paraId="51093444" w14:textId="512FD79B" w:rsidR="001D0BF1" w:rsidRPr="00CF1A49" w:rsidRDefault="00325380" w:rsidP="001D0BF1">
            <w:pPr>
              <w:pStyle w:val="Heading3"/>
              <w:contextualSpacing w:val="0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2021</w:t>
            </w:r>
          </w:p>
          <w:p w14:paraId="6926F1FD" w14:textId="3302049A" w:rsidR="001D0BF1" w:rsidRPr="00CF1A49" w:rsidRDefault="00325380" w:rsidP="001D0BF1">
            <w:pPr>
              <w:pStyle w:val="Heading2"/>
              <w:contextualSpacing w:val="0"/>
              <w:outlineLvl w:val="1"/>
            </w:pPr>
            <w:r>
              <w:t>Associate of applied science in Software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Ivy Tech Community College</w:t>
            </w:r>
          </w:p>
          <w:p w14:paraId="4F587CD1" w14:textId="77777777" w:rsidR="007538DC" w:rsidRDefault="00D105CF" w:rsidP="007538DC">
            <w:pPr>
              <w:contextualSpacing w:val="0"/>
            </w:pPr>
            <w:r>
              <w:t>Learn practical programming techniques and problem-solving skills. Learn proper procedures to develop, test and maintain software applications.</w:t>
            </w:r>
          </w:p>
          <w:p w14:paraId="6E049BD9" w14:textId="25B2916D" w:rsidR="003871C3" w:rsidRDefault="00B709FA" w:rsidP="003871C3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3871C3">
              <w:t>evelop, test, and maintain software.</w:t>
            </w:r>
          </w:p>
          <w:p w14:paraId="544D505F" w14:textId="364ACB46" w:rsidR="003871C3" w:rsidRDefault="003871C3" w:rsidP="003871C3">
            <w:pPr>
              <w:pStyle w:val="ListParagraph"/>
              <w:numPr>
                <w:ilvl w:val="0"/>
                <w:numId w:val="15"/>
              </w:numPr>
            </w:pPr>
            <w:r>
              <w:t>Software Development Lifecycle.</w:t>
            </w:r>
          </w:p>
          <w:p w14:paraId="648B6208" w14:textId="77777777" w:rsidR="003871C3" w:rsidRDefault="00B709FA" w:rsidP="003871C3">
            <w:pPr>
              <w:pStyle w:val="ListParagraph"/>
              <w:numPr>
                <w:ilvl w:val="0"/>
                <w:numId w:val="15"/>
              </w:numPr>
            </w:pPr>
            <w:r>
              <w:t>Programming techniques/problem-solving skills.</w:t>
            </w:r>
          </w:p>
          <w:p w14:paraId="51EE0911" w14:textId="77777777" w:rsidR="00B709FA" w:rsidRDefault="00B709FA" w:rsidP="003871C3">
            <w:pPr>
              <w:pStyle w:val="ListParagraph"/>
              <w:numPr>
                <w:ilvl w:val="0"/>
                <w:numId w:val="15"/>
              </w:numPr>
            </w:pPr>
            <w:r>
              <w:t>Work on projects such as websites, mobile android apps and more.</w:t>
            </w:r>
          </w:p>
          <w:p w14:paraId="185A39F5" w14:textId="77777777" w:rsidR="002051E4" w:rsidRDefault="002051E4" w:rsidP="002051E4">
            <w:pPr>
              <w:rPr>
                <w:b/>
                <w:bCs/>
              </w:rPr>
            </w:pPr>
            <w:r w:rsidRPr="002051E4">
              <w:rPr>
                <w:b/>
                <w:bCs/>
              </w:rPr>
              <w:t>Notable projects/tasks:</w:t>
            </w:r>
          </w:p>
          <w:p w14:paraId="6190B8D9" w14:textId="77777777" w:rsidR="002051E4" w:rsidRPr="002051E4" w:rsidRDefault="002051E4" w:rsidP="002051E4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>Configure Vagrant webserver to host PHP website.</w:t>
            </w:r>
          </w:p>
          <w:p w14:paraId="3614133C" w14:textId="77777777" w:rsidR="002051E4" w:rsidRPr="002051E4" w:rsidRDefault="002051E4" w:rsidP="002051E4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>Create fitness schedule Android app using Kotlin and XML, using Firebase for authentication.</w:t>
            </w:r>
          </w:p>
          <w:p w14:paraId="10DEA109" w14:textId="77777777" w:rsidR="00AB011C" w:rsidRPr="00AB011C" w:rsidRDefault="002051E4" w:rsidP="002051E4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 xml:space="preserve">Work with a team of fellow students to create a Property Software management prototype that included a front-facing information website, </w:t>
            </w:r>
            <w:r w:rsidR="00AB011C">
              <w:t xml:space="preserve">mobile app, and web application. (Web application created using python/Django and </w:t>
            </w:r>
            <w:proofErr w:type="spellStart"/>
            <w:r w:rsidR="00AB011C">
              <w:t>PostGres</w:t>
            </w:r>
            <w:proofErr w:type="spellEnd"/>
            <w:r w:rsidR="00AB011C">
              <w:t xml:space="preserve">.) </w:t>
            </w:r>
          </w:p>
          <w:p w14:paraId="161E5639" w14:textId="1B89CF33" w:rsidR="002051E4" w:rsidRPr="002051E4" w:rsidRDefault="00AB011C" w:rsidP="00AB011C">
            <w:pPr>
              <w:pStyle w:val="ListParagraph"/>
              <w:rPr>
                <w:b/>
                <w:bCs/>
              </w:rPr>
            </w:pPr>
            <w:r>
              <w:t xml:space="preserve">The app/webapp was created for contractors to organize projects and keep track of time on each job. The app allows the user to create property/projects and clock in and out to estimate cost of </w:t>
            </w:r>
            <w:proofErr w:type="spellStart"/>
            <w:r>
              <w:t>labour</w:t>
            </w:r>
            <w:proofErr w:type="spellEnd"/>
            <w:r>
              <w:t>.</w:t>
            </w:r>
          </w:p>
        </w:tc>
      </w:tr>
      <w:tr w:rsidR="00F61DF9" w:rsidRPr="00CF1A49" w14:paraId="6262CAEC" w14:textId="77777777" w:rsidTr="00F61DF9">
        <w:tc>
          <w:tcPr>
            <w:tcW w:w="9355" w:type="dxa"/>
            <w:tcMar>
              <w:top w:w="216" w:type="dxa"/>
            </w:tcMar>
          </w:tcPr>
          <w:p w14:paraId="3D6EE563" w14:textId="1E81818E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42E5A20A42049FA96DEEB169160C13D"/>
        </w:placeholder>
        <w:temporary/>
        <w:showingPlcHdr/>
        <w15:appearance w15:val="hidden"/>
      </w:sdtPr>
      <w:sdtEndPr/>
      <w:sdtContent>
        <w:p w14:paraId="030FB64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340"/>
        <w:gridCol w:w="2340"/>
        <w:gridCol w:w="2340"/>
        <w:gridCol w:w="2340"/>
      </w:tblGrid>
      <w:tr w:rsidR="0011171A" w:rsidRPr="006E1507" w14:paraId="686FD427" w14:textId="502931F3" w:rsidTr="003547D6">
        <w:tc>
          <w:tcPr>
            <w:tcW w:w="2340" w:type="dxa"/>
          </w:tcPr>
          <w:p w14:paraId="0CD05C8C" w14:textId="726F82D8" w:rsidR="0011171A" w:rsidRPr="006E1507" w:rsidRDefault="0011171A" w:rsidP="006E1507">
            <w:pPr>
              <w:pStyle w:val="ListBullet"/>
              <w:contextualSpacing w:val="0"/>
            </w:pPr>
            <w:r>
              <w:t>HTML/CSS</w:t>
            </w:r>
          </w:p>
          <w:p w14:paraId="4801861A" w14:textId="77777777" w:rsidR="0011171A" w:rsidRDefault="0011171A" w:rsidP="006E1507">
            <w:pPr>
              <w:pStyle w:val="ListBullet"/>
              <w:contextualSpacing w:val="0"/>
            </w:pPr>
            <w:proofErr w:type="spellStart"/>
            <w:r>
              <w:t>ReactJs</w:t>
            </w:r>
            <w:proofErr w:type="spellEnd"/>
          </w:p>
          <w:p w14:paraId="0F983175" w14:textId="77777777" w:rsidR="0011171A" w:rsidRDefault="0011171A" w:rsidP="006E1507">
            <w:pPr>
              <w:pStyle w:val="ListBullet"/>
              <w:contextualSpacing w:val="0"/>
            </w:pPr>
            <w:proofErr w:type="spellStart"/>
            <w:r>
              <w:t>MaterialUI</w:t>
            </w:r>
            <w:proofErr w:type="spellEnd"/>
          </w:p>
          <w:p w14:paraId="16408625" w14:textId="77777777" w:rsidR="0011171A" w:rsidRDefault="0011171A" w:rsidP="003547D6">
            <w:pPr>
              <w:pStyle w:val="ListBullet"/>
              <w:contextualSpacing w:val="0"/>
            </w:pPr>
            <w:r>
              <w:t>Python/Django/Flask</w:t>
            </w:r>
          </w:p>
          <w:p w14:paraId="307B146B" w14:textId="1CBDB169" w:rsidR="00DF311E" w:rsidRPr="006E1507" w:rsidRDefault="00DF311E" w:rsidP="003547D6">
            <w:pPr>
              <w:pStyle w:val="ListBullet"/>
              <w:contextualSpacing w:val="0"/>
            </w:pPr>
            <w:r>
              <w:t>React-Spring</w:t>
            </w:r>
          </w:p>
        </w:tc>
        <w:tc>
          <w:tcPr>
            <w:tcW w:w="2340" w:type="dxa"/>
            <w:tcMar>
              <w:left w:w="360" w:type="dxa"/>
            </w:tcMar>
          </w:tcPr>
          <w:p w14:paraId="7CCB281F" w14:textId="667DE5E7" w:rsidR="0011171A" w:rsidRPr="006E1507" w:rsidRDefault="0011171A" w:rsidP="006E1507">
            <w:pPr>
              <w:pStyle w:val="ListBullet"/>
              <w:contextualSpacing w:val="0"/>
            </w:pPr>
            <w:proofErr w:type="spellStart"/>
            <w:r>
              <w:t>npm</w:t>
            </w:r>
            <w:proofErr w:type="spellEnd"/>
          </w:p>
          <w:p w14:paraId="18CF275C" w14:textId="2F2B7AF8" w:rsidR="0011171A" w:rsidRPr="006E1507" w:rsidRDefault="0011171A" w:rsidP="006E1507">
            <w:pPr>
              <w:pStyle w:val="ListBullet"/>
              <w:contextualSpacing w:val="0"/>
            </w:pPr>
            <w:r>
              <w:t>git</w:t>
            </w:r>
          </w:p>
          <w:p w14:paraId="6ACEBC52" w14:textId="77777777" w:rsidR="0011171A" w:rsidRDefault="0011171A" w:rsidP="006E1507">
            <w:pPr>
              <w:pStyle w:val="ListBullet"/>
              <w:contextualSpacing w:val="0"/>
            </w:pPr>
            <w:r>
              <w:t>Postgres</w:t>
            </w:r>
          </w:p>
          <w:p w14:paraId="59A10525" w14:textId="77777777" w:rsidR="0011171A" w:rsidRDefault="0011171A" w:rsidP="003547D6">
            <w:pPr>
              <w:pStyle w:val="ListBullet"/>
              <w:contextualSpacing w:val="0"/>
            </w:pPr>
            <w:r>
              <w:t>AWS</w:t>
            </w:r>
          </w:p>
          <w:p w14:paraId="5E25BA7A" w14:textId="24ACE325" w:rsidR="00DF311E" w:rsidRPr="006E1507" w:rsidRDefault="00DF311E" w:rsidP="003547D6">
            <w:pPr>
              <w:pStyle w:val="ListBullet"/>
              <w:contextualSpacing w:val="0"/>
            </w:pPr>
            <w:proofErr w:type="spellStart"/>
            <w:r>
              <w:t>NextJs</w:t>
            </w:r>
            <w:proofErr w:type="spellEnd"/>
          </w:p>
        </w:tc>
        <w:tc>
          <w:tcPr>
            <w:tcW w:w="2340" w:type="dxa"/>
          </w:tcPr>
          <w:p w14:paraId="1C213280" w14:textId="77777777" w:rsidR="0011171A" w:rsidRDefault="0011171A" w:rsidP="0011171A">
            <w:pPr>
              <w:pStyle w:val="ListBullet"/>
              <w:contextualSpacing w:val="0"/>
            </w:pPr>
            <w:r>
              <w:t>Heroku</w:t>
            </w:r>
          </w:p>
          <w:p w14:paraId="409B08FB" w14:textId="77777777" w:rsidR="0011171A" w:rsidRDefault="0011171A" w:rsidP="0011171A">
            <w:pPr>
              <w:pStyle w:val="ListBullet"/>
              <w:contextualSpacing w:val="0"/>
            </w:pPr>
            <w:r>
              <w:t>CMS</w:t>
            </w:r>
          </w:p>
          <w:p w14:paraId="16B44CAB" w14:textId="77777777" w:rsidR="0011171A" w:rsidRDefault="0011171A" w:rsidP="0011171A">
            <w:pPr>
              <w:pStyle w:val="ListBullet"/>
              <w:contextualSpacing w:val="0"/>
            </w:pPr>
            <w:r>
              <w:t>Vector/SVG</w:t>
            </w:r>
          </w:p>
          <w:p w14:paraId="76BDB779" w14:textId="77777777" w:rsidR="0011171A" w:rsidRDefault="0011171A" w:rsidP="0011171A">
            <w:pPr>
              <w:pStyle w:val="ListBullet"/>
            </w:pPr>
            <w:r>
              <w:t>Adobe Illustrator</w:t>
            </w:r>
          </w:p>
          <w:p w14:paraId="576E1144" w14:textId="25D5DE2E" w:rsidR="00DF311E" w:rsidRDefault="00DF311E" w:rsidP="0011171A">
            <w:pPr>
              <w:pStyle w:val="ListBullet"/>
            </w:pPr>
            <w:proofErr w:type="spellStart"/>
            <w:r>
              <w:t>RapidAPI</w:t>
            </w:r>
            <w:proofErr w:type="spellEnd"/>
          </w:p>
        </w:tc>
        <w:tc>
          <w:tcPr>
            <w:tcW w:w="2340" w:type="dxa"/>
          </w:tcPr>
          <w:p w14:paraId="57D5AABB" w14:textId="77777777" w:rsidR="0011171A" w:rsidRDefault="0011171A" w:rsidP="0011171A">
            <w:pPr>
              <w:pStyle w:val="ListBullet"/>
              <w:contextualSpacing w:val="0"/>
            </w:pPr>
            <w:r>
              <w:t>jQuery</w:t>
            </w:r>
          </w:p>
          <w:p w14:paraId="3B039A22" w14:textId="77777777" w:rsidR="0011171A" w:rsidRDefault="0011171A" w:rsidP="0011171A">
            <w:pPr>
              <w:pStyle w:val="ListBullet"/>
              <w:contextualSpacing w:val="0"/>
            </w:pPr>
            <w:r>
              <w:t>Linux Deployment</w:t>
            </w:r>
          </w:p>
          <w:p w14:paraId="143CDECC" w14:textId="77777777" w:rsidR="0011171A" w:rsidRDefault="0011171A" w:rsidP="0011171A">
            <w:pPr>
              <w:pStyle w:val="ListBullet"/>
              <w:contextualSpacing w:val="0"/>
            </w:pPr>
            <w:r>
              <w:t>Photoshop</w:t>
            </w:r>
          </w:p>
          <w:p w14:paraId="18F1E250" w14:textId="77777777" w:rsidR="0011171A" w:rsidRDefault="0011171A" w:rsidP="0011171A">
            <w:pPr>
              <w:pStyle w:val="ListBullet"/>
            </w:pPr>
            <w:r>
              <w:t>Adobe XD</w:t>
            </w:r>
          </w:p>
          <w:p w14:paraId="34993D50" w14:textId="49B77C04" w:rsidR="00DF311E" w:rsidRDefault="00DF311E" w:rsidP="0011171A">
            <w:pPr>
              <w:pStyle w:val="ListBullet"/>
            </w:pPr>
            <w:proofErr w:type="spellStart"/>
            <w:r>
              <w:t>Vercel</w:t>
            </w:r>
            <w:proofErr w:type="spellEnd"/>
          </w:p>
        </w:tc>
      </w:tr>
    </w:tbl>
    <w:p w14:paraId="252AC359" w14:textId="047DF769" w:rsidR="00AD782D" w:rsidRPr="00CF1A49" w:rsidRDefault="003547D6" w:rsidP="0062312F">
      <w:pPr>
        <w:pStyle w:val="Heading1"/>
      </w:pPr>
      <w:r>
        <w:t>Certifications</w:t>
      </w:r>
    </w:p>
    <w:p w14:paraId="67DA4574" w14:textId="46414B6B" w:rsidR="003547D6" w:rsidRDefault="003547D6" w:rsidP="00F83760">
      <w:pPr>
        <w:pStyle w:val="Heading2"/>
      </w:pPr>
      <w:r>
        <w:t>AWS Cloud Certified Practitioner</w:t>
      </w:r>
    </w:p>
    <w:p w14:paraId="19E68552" w14:textId="118DAB3A" w:rsidR="003547D6" w:rsidRPr="003547D6" w:rsidRDefault="003547D6" w:rsidP="00F83760">
      <w:pPr>
        <w:ind w:left="720" w:firstLine="720"/>
        <w:rPr>
          <w:b/>
          <w:bCs/>
        </w:rPr>
      </w:pPr>
      <w:r w:rsidRPr="003547D6">
        <w:rPr>
          <w:b/>
          <w:bCs/>
        </w:rPr>
        <w:t>Validation #: 2SC3H6DDFNBQ19W3</w:t>
      </w:r>
    </w:p>
    <w:p w14:paraId="219C2D2B" w14:textId="1F1D7FBE" w:rsidR="003547D6" w:rsidRPr="00DF311E" w:rsidRDefault="003547D6" w:rsidP="00F83760">
      <w:pPr>
        <w:ind w:left="720" w:firstLine="720"/>
      </w:pPr>
      <w:r w:rsidRPr="003547D6">
        <w:t>Date: December 10, 2021</w:t>
      </w:r>
    </w:p>
    <w:p w14:paraId="7494E560" w14:textId="507D094A" w:rsidR="00B51D1B" w:rsidRDefault="003547D6" w:rsidP="00F83760">
      <w:pPr>
        <w:pStyle w:val="Heading2"/>
      </w:pPr>
      <w:r>
        <w:t>CompTIA A+ ce</w:t>
      </w:r>
    </w:p>
    <w:p w14:paraId="26124C9A" w14:textId="60096165" w:rsidR="003547D6" w:rsidRDefault="003547D6" w:rsidP="00F83760">
      <w:pPr>
        <w:ind w:left="720" w:firstLine="720"/>
        <w:rPr>
          <w:b/>
          <w:bCs/>
        </w:rPr>
      </w:pPr>
      <w:r>
        <w:rPr>
          <w:b/>
          <w:bCs/>
        </w:rPr>
        <w:t xml:space="preserve">Candidate ID: </w:t>
      </w:r>
      <w:r w:rsidRPr="003547D6">
        <w:rPr>
          <w:b/>
          <w:bCs/>
        </w:rPr>
        <w:t>COMP001021777188</w:t>
      </w:r>
    </w:p>
    <w:p w14:paraId="4BA9E9D9" w14:textId="281BF637" w:rsidR="003547D6" w:rsidRPr="003547D6" w:rsidRDefault="003547D6" w:rsidP="00F83760">
      <w:pPr>
        <w:ind w:left="720" w:firstLine="720"/>
      </w:pPr>
      <w:r>
        <w:t>Date: January 8, 2021</w:t>
      </w:r>
    </w:p>
    <w:sectPr w:rsidR="003547D6" w:rsidRPr="003547D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B98E" w14:textId="77777777" w:rsidR="00193CCD" w:rsidRDefault="00193CCD" w:rsidP="0068194B">
      <w:r>
        <w:separator/>
      </w:r>
    </w:p>
    <w:p w14:paraId="2BDB6616" w14:textId="77777777" w:rsidR="00193CCD" w:rsidRDefault="00193CCD"/>
    <w:p w14:paraId="1AE82A3E" w14:textId="77777777" w:rsidR="00193CCD" w:rsidRDefault="00193CCD"/>
  </w:endnote>
  <w:endnote w:type="continuationSeparator" w:id="0">
    <w:p w14:paraId="161F8E1C" w14:textId="77777777" w:rsidR="00193CCD" w:rsidRDefault="00193CCD" w:rsidP="0068194B">
      <w:r>
        <w:continuationSeparator/>
      </w:r>
    </w:p>
    <w:p w14:paraId="539B8CCE" w14:textId="77777777" w:rsidR="00193CCD" w:rsidRDefault="00193CCD"/>
    <w:p w14:paraId="1175A35D" w14:textId="77777777" w:rsidR="00193CCD" w:rsidRDefault="00193C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6334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8D06" w14:textId="77777777" w:rsidR="00193CCD" w:rsidRDefault="00193CCD" w:rsidP="0068194B">
      <w:r>
        <w:separator/>
      </w:r>
    </w:p>
    <w:p w14:paraId="312902E9" w14:textId="77777777" w:rsidR="00193CCD" w:rsidRDefault="00193CCD"/>
    <w:p w14:paraId="0D61756C" w14:textId="77777777" w:rsidR="00193CCD" w:rsidRDefault="00193CCD"/>
  </w:footnote>
  <w:footnote w:type="continuationSeparator" w:id="0">
    <w:p w14:paraId="7CFE5B76" w14:textId="77777777" w:rsidR="00193CCD" w:rsidRDefault="00193CCD" w:rsidP="0068194B">
      <w:r>
        <w:continuationSeparator/>
      </w:r>
    </w:p>
    <w:p w14:paraId="4507AB7D" w14:textId="77777777" w:rsidR="00193CCD" w:rsidRDefault="00193CCD"/>
    <w:p w14:paraId="524AAA5C" w14:textId="77777777" w:rsidR="00193CCD" w:rsidRDefault="00193C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375" w14:textId="37852146" w:rsidR="006F1206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2FD073" wp14:editId="125CA50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034DA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6F1206">
      <w:t xml:space="preserve">I encourage you to visit my website: </w:t>
    </w:r>
    <w:hyperlink r:id="rId1" w:history="1">
      <w:r w:rsidR="006F1206" w:rsidRPr="006F1206">
        <w:rPr>
          <w:rStyle w:val="Hyperlink"/>
          <w:color w:val="0F6FC6" w:themeColor="accent1"/>
        </w:rPr>
        <w:t>https://www.nathanielpownell.com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DE0968"/>
    <w:multiLevelType w:val="hybridMultilevel"/>
    <w:tmpl w:val="BCE2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93017"/>
    <w:multiLevelType w:val="hybridMultilevel"/>
    <w:tmpl w:val="5BD8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86D1826"/>
    <w:multiLevelType w:val="hybridMultilevel"/>
    <w:tmpl w:val="5B5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AA"/>
    <w:rsid w:val="000001EF"/>
    <w:rsid w:val="00007322"/>
    <w:rsid w:val="00007728"/>
    <w:rsid w:val="00022EB2"/>
    <w:rsid w:val="00024584"/>
    <w:rsid w:val="00024730"/>
    <w:rsid w:val="00055E95"/>
    <w:rsid w:val="0007021F"/>
    <w:rsid w:val="000A25EB"/>
    <w:rsid w:val="000A7A03"/>
    <w:rsid w:val="000B2BA5"/>
    <w:rsid w:val="000F2F8C"/>
    <w:rsid w:val="0010006E"/>
    <w:rsid w:val="001045A8"/>
    <w:rsid w:val="0011171A"/>
    <w:rsid w:val="00114A91"/>
    <w:rsid w:val="001427E1"/>
    <w:rsid w:val="00163668"/>
    <w:rsid w:val="00171566"/>
    <w:rsid w:val="00174676"/>
    <w:rsid w:val="001755A8"/>
    <w:rsid w:val="00184014"/>
    <w:rsid w:val="00192008"/>
    <w:rsid w:val="00193CCD"/>
    <w:rsid w:val="001C0E68"/>
    <w:rsid w:val="001C4B6F"/>
    <w:rsid w:val="001D0BF1"/>
    <w:rsid w:val="001E3120"/>
    <w:rsid w:val="001E7E0C"/>
    <w:rsid w:val="001F0BB0"/>
    <w:rsid w:val="001F40C3"/>
    <w:rsid w:val="001F4E6D"/>
    <w:rsid w:val="001F6140"/>
    <w:rsid w:val="00203573"/>
    <w:rsid w:val="002051E4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380"/>
    <w:rsid w:val="00325B57"/>
    <w:rsid w:val="003276A1"/>
    <w:rsid w:val="00336056"/>
    <w:rsid w:val="003544E1"/>
    <w:rsid w:val="003547D6"/>
    <w:rsid w:val="00366398"/>
    <w:rsid w:val="003871C3"/>
    <w:rsid w:val="003A0632"/>
    <w:rsid w:val="003A30E5"/>
    <w:rsid w:val="003A6ADF"/>
    <w:rsid w:val="003B5928"/>
    <w:rsid w:val="003D16B4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2C62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0B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F120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1448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DF7"/>
    <w:rsid w:val="008A6538"/>
    <w:rsid w:val="008C7056"/>
    <w:rsid w:val="008E374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B4D"/>
    <w:rsid w:val="00A615E1"/>
    <w:rsid w:val="00A755E8"/>
    <w:rsid w:val="00A93A5D"/>
    <w:rsid w:val="00AB011C"/>
    <w:rsid w:val="00AB32F8"/>
    <w:rsid w:val="00AB610B"/>
    <w:rsid w:val="00AC7ED6"/>
    <w:rsid w:val="00AD360E"/>
    <w:rsid w:val="00AD40FB"/>
    <w:rsid w:val="00AD782D"/>
    <w:rsid w:val="00AE7650"/>
    <w:rsid w:val="00B10EBE"/>
    <w:rsid w:val="00B236F1"/>
    <w:rsid w:val="00B32290"/>
    <w:rsid w:val="00B50F99"/>
    <w:rsid w:val="00B51D1B"/>
    <w:rsid w:val="00B540F4"/>
    <w:rsid w:val="00B60FD0"/>
    <w:rsid w:val="00B622DF"/>
    <w:rsid w:val="00B6332A"/>
    <w:rsid w:val="00B709F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2AA"/>
    <w:rsid w:val="00CA4B4D"/>
    <w:rsid w:val="00CB35C3"/>
    <w:rsid w:val="00CD323D"/>
    <w:rsid w:val="00CE4030"/>
    <w:rsid w:val="00CE64B3"/>
    <w:rsid w:val="00CF1A49"/>
    <w:rsid w:val="00CF56AC"/>
    <w:rsid w:val="00D0630C"/>
    <w:rsid w:val="00D105C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52F"/>
    <w:rsid w:val="00DE0FAA"/>
    <w:rsid w:val="00DE136D"/>
    <w:rsid w:val="00DE6534"/>
    <w:rsid w:val="00DF311E"/>
    <w:rsid w:val="00DF4D6C"/>
    <w:rsid w:val="00E01923"/>
    <w:rsid w:val="00E14498"/>
    <w:rsid w:val="00E2397A"/>
    <w:rsid w:val="00E254DB"/>
    <w:rsid w:val="00E300FC"/>
    <w:rsid w:val="00E362DB"/>
    <w:rsid w:val="00E5632B"/>
    <w:rsid w:val="00E6704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37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6EC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F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hanielpownel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a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663B1368D4B5F858A2B04A9D8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A1E53-9BEC-4C63-AC18-C0A8BA89FB2A}"/>
      </w:docPartPr>
      <w:docPartBody>
        <w:p w:rsidR="00AA1CC2" w:rsidRDefault="00367F2E">
          <w:pPr>
            <w:pStyle w:val="6EE663B1368D4B5F858A2B04A9D87251"/>
          </w:pPr>
          <w:r w:rsidRPr="00CF1A49">
            <w:t>·</w:t>
          </w:r>
        </w:p>
      </w:docPartBody>
    </w:docPart>
    <w:docPart>
      <w:docPartPr>
        <w:name w:val="EE8D33CD007D4684AB0939F61F9B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072C5-3C22-4FD9-A302-77A9D5D914A1}"/>
      </w:docPartPr>
      <w:docPartBody>
        <w:p w:rsidR="00AA1CC2" w:rsidRDefault="00367F2E">
          <w:pPr>
            <w:pStyle w:val="EE8D33CD007D4684AB0939F61F9BF981"/>
          </w:pPr>
          <w:r w:rsidRPr="00CF1A49">
            <w:t>·</w:t>
          </w:r>
        </w:p>
      </w:docPartBody>
    </w:docPart>
    <w:docPart>
      <w:docPartPr>
        <w:name w:val="63A996CABBD34501A957DF2AC3A54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8097F-53D2-4F52-AC23-0E786B9F211B}"/>
      </w:docPartPr>
      <w:docPartBody>
        <w:p w:rsidR="00AA1CC2" w:rsidRDefault="00367F2E">
          <w:pPr>
            <w:pStyle w:val="63A996CABBD34501A957DF2AC3A544E8"/>
          </w:pPr>
          <w:r w:rsidRPr="00CF1A49">
            <w:t>Experience</w:t>
          </w:r>
        </w:p>
      </w:docPartBody>
    </w:docPart>
    <w:docPart>
      <w:docPartPr>
        <w:name w:val="898369E9938145C5BC075870EDD0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CD590-8D3E-4B71-AA87-353612EA1BCD}"/>
      </w:docPartPr>
      <w:docPartBody>
        <w:p w:rsidR="00AA1CC2" w:rsidRDefault="00367F2E">
          <w:pPr>
            <w:pStyle w:val="898369E9938145C5BC075870EDD05A8F"/>
          </w:pPr>
          <w:r w:rsidRPr="00CF1A49">
            <w:t>Education</w:t>
          </w:r>
        </w:p>
      </w:docPartBody>
    </w:docPart>
    <w:docPart>
      <w:docPartPr>
        <w:name w:val="A42E5A20A42049FA96DEEB169160C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FC06-3669-4B6B-B778-0F6C021EF638}"/>
      </w:docPartPr>
      <w:docPartBody>
        <w:p w:rsidR="00AA1CC2" w:rsidRDefault="00367F2E">
          <w:pPr>
            <w:pStyle w:val="A42E5A20A42049FA96DEEB169160C13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A3"/>
    <w:rsid w:val="000815E5"/>
    <w:rsid w:val="00367F2E"/>
    <w:rsid w:val="004146A3"/>
    <w:rsid w:val="007F5B3D"/>
    <w:rsid w:val="00A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EE663B1368D4B5F858A2B04A9D87251">
    <w:name w:val="6EE663B1368D4B5F858A2B04A9D87251"/>
  </w:style>
  <w:style w:type="paragraph" w:customStyle="1" w:styleId="EE8D33CD007D4684AB0939F61F9BF981">
    <w:name w:val="EE8D33CD007D4684AB0939F61F9BF981"/>
  </w:style>
  <w:style w:type="paragraph" w:customStyle="1" w:styleId="63A996CABBD34501A957DF2AC3A544E8">
    <w:name w:val="63A996CABBD34501A957DF2AC3A544E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8369E9938145C5BC075870EDD05A8F">
    <w:name w:val="898369E9938145C5BC075870EDD05A8F"/>
  </w:style>
  <w:style w:type="paragraph" w:customStyle="1" w:styleId="A42E5A20A42049FA96DEEB169160C13D">
    <w:name w:val="A42E5A20A42049FA96DEEB169160C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2022-02-14T13:41:00Z</dcterms:created>
  <dcterms:modified xsi:type="dcterms:W3CDTF">2022-02-14T14:55:00Z</dcterms:modified>
  <cp:category/>
</cp:coreProperties>
</file>